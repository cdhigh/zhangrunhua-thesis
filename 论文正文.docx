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14:paraId="7B49D316" w14:textId="77777777" w:rsidR="008B1F5F" w:rsidRPr="00A073C0" w:rsidRDefault="000B377A" w:rsidP="000B377A">
      <w:pPr>
        <w:jc w:val="center"/>
        <w:rPr>
          <w:color w:val="FFFF00"/>
        </w:rPr>
      </w:pPr>
      <w:r w:rsidRPr="00A073C0">
        <w:rPr>
          <w:rFonts w:hint="eastAsia"/>
          <w:color w:val="FFFF00"/>
        </w:rPr>
        <w:t>基于单片机辅助的音频功率放大器</w:t>
      </w:r>
    </w:p>
    <w:p w14:paraId="5A33FFA2" w14:textId="392A9D84" w:rsidR="000B377A" w:rsidRPr="00A073C0" w:rsidRDefault="000B377A" w:rsidP="0050296E">
      <w:pPr>
        <w:rPr>
          <w:color w:val="FFFF00"/>
        </w:rPr>
      </w:pPr>
      <w:r w:rsidRPr="00A073C0">
        <w:rPr>
          <w:rFonts w:hint="eastAsia"/>
          <w:color w:val="FFFF00"/>
        </w:rPr>
        <w:t>本文以常见的甲乙类</w:t>
      </w:r>
      <w:r w:rsidRPr="00A073C0">
        <w:rPr>
          <w:rFonts w:hint="eastAsia"/>
          <w:color w:val="FFFF00"/>
        </w:rPr>
        <w:t>OCL</w:t>
      </w:r>
      <w:r w:rsidR="0050296E" w:rsidRPr="00A073C0">
        <w:rPr>
          <w:rFonts w:hint="eastAsia"/>
          <w:color w:val="FFFF00"/>
        </w:rPr>
        <w:t>互补推挽</w:t>
      </w:r>
      <w:r w:rsidRPr="00A073C0">
        <w:rPr>
          <w:rFonts w:hint="eastAsia"/>
          <w:color w:val="FFFF00"/>
        </w:rPr>
        <w:t>音频功率放大器作为骨架，增加</w:t>
      </w:r>
      <w:r w:rsidRPr="00A073C0">
        <w:rPr>
          <w:rFonts w:hint="eastAsia"/>
          <w:color w:val="FFFF00"/>
        </w:rPr>
        <w:t>PIC</w:t>
      </w:r>
      <w:r w:rsidRPr="00A073C0">
        <w:rPr>
          <w:rFonts w:hint="eastAsia"/>
          <w:color w:val="FFFF00"/>
        </w:rPr>
        <w:t>单片机</w:t>
      </w:r>
      <w:r w:rsidR="00CA363A" w:rsidRPr="00A073C0">
        <w:rPr>
          <w:rFonts w:hint="eastAsia"/>
          <w:color w:val="FFFF00"/>
        </w:rPr>
        <w:t>实现各种辅助功能。</w:t>
      </w:r>
      <w:r w:rsidR="00A073C0">
        <w:rPr>
          <w:rFonts w:hint="eastAsia"/>
          <w:color w:val="FFFF00"/>
        </w:rPr>
        <w:t>以保证功放电路能正常运行。</w:t>
      </w:r>
      <w:r w:rsidR="00A073C0" w:rsidRPr="00A073C0">
        <w:rPr>
          <w:rFonts w:hint="eastAsia"/>
          <w:color w:val="FFFF00"/>
        </w:rPr>
        <w:t>也可以通过改变</w:t>
      </w:r>
      <w:r w:rsidR="00A073C0">
        <w:rPr>
          <w:rFonts w:hint="eastAsia"/>
          <w:color w:val="FFFF00"/>
        </w:rPr>
        <w:t>骨架</w:t>
      </w:r>
      <w:r w:rsidR="00A073C0" w:rsidRPr="00A073C0">
        <w:rPr>
          <w:rFonts w:hint="eastAsia"/>
          <w:color w:val="FFFF00"/>
        </w:rPr>
        <w:t>放大器</w:t>
      </w:r>
      <w:r w:rsidR="00A073C0">
        <w:rPr>
          <w:rFonts w:hint="eastAsia"/>
          <w:color w:val="FFFF00"/>
        </w:rPr>
        <w:t>的</w:t>
      </w:r>
      <w:r w:rsidR="00A073C0" w:rsidRPr="00A073C0">
        <w:rPr>
          <w:rFonts w:hint="eastAsia"/>
          <w:color w:val="FFFF00"/>
        </w:rPr>
        <w:t>种类</w:t>
      </w:r>
      <w:r w:rsidR="00A073C0">
        <w:rPr>
          <w:rFonts w:hint="eastAsia"/>
          <w:color w:val="FFFF00"/>
        </w:rPr>
        <w:t>，</w:t>
      </w:r>
      <w:r w:rsidR="00A073C0" w:rsidRPr="00A073C0">
        <w:rPr>
          <w:rFonts w:hint="eastAsia"/>
          <w:color w:val="FFFF00"/>
        </w:rPr>
        <w:t>用在</w:t>
      </w:r>
      <w:r w:rsidR="00A073C0">
        <w:rPr>
          <w:rFonts w:hint="eastAsia"/>
          <w:color w:val="FFFF00"/>
        </w:rPr>
        <w:t>如大功率或者高要求等</w:t>
      </w:r>
      <w:bookmarkStart w:id="0" w:name="_GoBack"/>
      <w:bookmarkEnd w:id="0"/>
      <w:r w:rsidR="00A073C0" w:rsidRPr="00A073C0">
        <w:rPr>
          <w:rFonts w:hint="eastAsia"/>
          <w:color w:val="FFFF00"/>
        </w:rPr>
        <w:t>更有价值的放大器上。</w:t>
      </w:r>
    </w:p>
    <w:sectPr w:rsidR="000B377A" w:rsidRPr="00A073C0" w:rsidSect="000B377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283551" w14:textId="77777777" w:rsidR="003A29BD" w:rsidRDefault="003A29BD" w:rsidP="00A073C0">
      <w:r>
        <w:separator/>
      </w:r>
    </w:p>
  </w:endnote>
  <w:endnote w:type="continuationSeparator" w:id="0">
    <w:p w14:paraId="472CCDC0" w14:textId="77777777" w:rsidR="003A29BD" w:rsidRDefault="003A29BD" w:rsidP="00A07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B0D678" w14:textId="77777777" w:rsidR="003A29BD" w:rsidRDefault="003A29BD" w:rsidP="00A073C0">
      <w:r>
        <w:separator/>
      </w:r>
    </w:p>
  </w:footnote>
  <w:footnote w:type="continuationSeparator" w:id="0">
    <w:p w14:paraId="7406CC95" w14:textId="77777777" w:rsidR="003A29BD" w:rsidRDefault="003A29BD" w:rsidP="00A073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displayBackgroundShape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A3"/>
    <w:rsid w:val="000B377A"/>
    <w:rsid w:val="003A29BD"/>
    <w:rsid w:val="0050296E"/>
    <w:rsid w:val="008B1F5F"/>
    <w:rsid w:val="00A073C0"/>
    <w:rsid w:val="00CA363A"/>
    <w:rsid w:val="00D3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23F2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3C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7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7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7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73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A0A0A4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</Words>
  <Characters>97</Characters>
  <Application>Microsoft Office Word</Application>
  <DocSecurity>0</DocSecurity>
  <Lines>1</Lines>
  <Paragraphs>1</Paragraphs>
  <ScaleCrop>false</ScaleCrop>
  <Company>Microsoft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Ansifa</dc:creator>
  <cp:keywords/>
  <dc:description/>
  <cp:lastModifiedBy>Ansifa</cp:lastModifiedBy>
  <cp:revision>5</cp:revision>
  <dcterms:created xsi:type="dcterms:W3CDTF">2009-12-09T18:13:00Z</dcterms:created>
  <dcterms:modified xsi:type="dcterms:W3CDTF">2009-12-09T18:39:00Z</dcterms:modified>
</cp:coreProperties>
</file>